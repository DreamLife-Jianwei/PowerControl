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FF9C4" w14:textId="77777777" w:rsidR="003D1F4C" w:rsidRDefault="003D1F4C" w:rsidP="00616F6B"/>
    <w:p w14:paraId="6A6DC6EB" w14:textId="4649D3C6" w:rsidR="00FC5999" w:rsidRDefault="00FC5999" w:rsidP="00616F6B"/>
    <w:p w14:paraId="194E3B3C" w14:textId="77777777" w:rsidR="007A28A7" w:rsidRDefault="007A28A7" w:rsidP="00616F6B">
      <w:pPr>
        <w:rPr>
          <w:rFonts w:hint="eastAsia"/>
        </w:rPr>
      </w:pPr>
    </w:p>
    <w:p w14:paraId="107502CF" w14:textId="16939CE3" w:rsidR="00FC5999" w:rsidRPr="0040522A" w:rsidRDefault="006D4BF7" w:rsidP="0098648E">
      <w:pPr>
        <w:ind w:firstLineChars="0" w:firstLine="0"/>
        <w:jc w:val="center"/>
        <w:rPr>
          <w:rFonts w:ascii="黑体" w:eastAsia="黑体" w:hAnsi="黑体"/>
          <w:b/>
          <w:bCs/>
          <w:sz w:val="44"/>
          <w:szCs w:val="36"/>
        </w:rPr>
      </w:pPr>
      <w:r w:rsidRPr="0040522A">
        <w:rPr>
          <w:rFonts w:ascii="黑体" w:eastAsia="黑体" w:hAnsi="黑体" w:hint="eastAsia"/>
          <w:b/>
          <w:bCs/>
          <w:sz w:val="44"/>
          <w:szCs w:val="36"/>
        </w:rPr>
        <w:t>网络关机助手使用说明书</w:t>
      </w:r>
    </w:p>
    <w:p w14:paraId="6D87F400" w14:textId="77777777" w:rsidR="0042498C" w:rsidRDefault="0042498C">
      <w:pPr>
        <w:widowControl/>
        <w:ind w:firstLineChars="0" w:firstLine="0"/>
        <w:jc w:val="left"/>
      </w:pPr>
    </w:p>
    <w:p w14:paraId="4603E3FB" w14:textId="77777777" w:rsidR="0042498C" w:rsidRDefault="0042498C">
      <w:pPr>
        <w:widowControl/>
        <w:ind w:firstLineChars="0" w:firstLine="0"/>
        <w:jc w:val="left"/>
      </w:pPr>
    </w:p>
    <w:p w14:paraId="30BF3630" w14:textId="43B0C20B" w:rsidR="0042498C" w:rsidRDefault="0042498C">
      <w:pPr>
        <w:widowControl/>
        <w:ind w:firstLineChars="0" w:firstLine="0"/>
        <w:jc w:val="left"/>
      </w:pPr>
    </w:p>
    <w:p w14:paraId="2226E6D3" w14:textId="09F1E1B8" w:rsidR="0042498C" w:rsidRDefault="0042498C">
      <w:pPr>
        <w:widowControl/>
        <w:ind w:firstLineChars="0" w:firstLine="0"/>
        <w:jc w:val="left"/>
      </w:pPr>
    </w:p>
    <w:p w14:paraId="357B8C70" w14:textId="4C771ED4" w:rsidR="0042498C" w:rsidRDefault="0042498C">
      <w:pPr>
        <w:widowControl/>
        <w:ind w:firstLineChars="0" w:firstLine="0"/>
        <w:jc w:val="left"/>
      </w:pPr>
    </w:p>
    <w:p w14:paraId="03FD2AD4" w14:textId="6F110645" w:rsidR="0042498C" w:rsidRDefault="0098648E">
      <w:pPr>
        <w:widowControl/>
        <w:ind w:firstLineChars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3BF88D" wp14:editId="7B2A82F1">
            <wp:simplePos x="0" y="0"/>
            <wp:positionH relativeFrom="margin">
              <wp:align>center</wp:align>
            </wp:positionH>
            <wp:positionV relativeFrom="paragraph">
              <wp:posOffset>91382</wp:posOffset>
            </wp:positionV>
            <wp:extent cx="2897580" cy="2173359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80" cy="2173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0489A" w14:textId="77777777" w:rsidR="0042498C" w:rsidRDefault="0042498C">
      <w:pPr>
        <w:widowControl/>
        <w:ind w:firstLineChars="0" w:firstLine="0"/>
        <w:jc w:val="left"/>
      </w:pPr>
    </w:p>
    <w:p w14:paraId="11172D48" w14:textId="77777777" w:rsidR="0042498C" w:rsidRDefault="0042498C">
      <w:pPr>
        <w:widowControl/>
        <w:ind w:firstLineChars="0" w:firstLine="0"/>
        <w:jc w:val="left"/>
      </w:pPr>
    </w:p>
    <w:p w14:paraId="0A956BCB" w14:textId="77777777" w:rsidR="0042498C" w:rsidRDefault="0042498C">
      <w:pPr>
        <w:widowControl/>
        <w:ind w:firstLineChars="0" w:firstLine="0"/>
        <w:jc w:val="left"/>
      </w:pPr>
    </w:p>
    <w:p w14:paraId="5513FD98" w14:textId="77777777" w:rsidR="0042498C" w:rsidRDefault="0042498C">
      <w:pPr>
        <w:widowControl/>
        <w:ind w:firstLineChars="0" w:firstLine="0"/>
        <w:jc w:val="left"/>
      </w:pPr>
    </w:p>
    <w:p w14:paraId="12755238" w14:textId="77777777" w:rsidR="0042498C" w:rsidRDefault="0042498C">
      <w:pPr>
        <w:widowControl/>
        <w:ind w:firstLineChars="0" w:firstLine="0"/>
        <w:jc w:val="left"/>
      </w:pPr>
    </w:p>
    <w:p w14:paraId="5E45B72E" w14:textId="77777777" w:rsidR="0042498C" w:rsidRDefault="0042498C">
      <w:pPr>
        <w:widowControl/>
        <w:ind w:firstLineChars="0" w:firstLine="0"/>
        <w:jc w:val="left"/>
      </w:pPr>
    </w:p>
    <w:p w14:paraId="6A6CED70" w14:textId="77777777" w:rsidR="0042498C" w:rsidRDefault="0042498C">
      <w:pPr>
        <w:widowControl/>
        <w:ind w:firstLineChars="0" w:firstLine="0"/>
        <w:jc w:val="left"/>
      </w:pPr>
    </w:p>
    <w:p w14:paraId="2AEE1F02" w14:textId="77777777" w:rsidR="0042498C" w:rsidRDefault="0042498C">
      <w:pPr>
        <w:widowControl/>
        <w:ind w:firstLineChars="0" w:firstLine="0"/>
        <w:jc w:val="left"/>
      </w:pPr>
    </w:p>
    <w:p w14:paraId="0075EA41" w14:textId="77777777" w:rsidR="0042498C" w:rsidRDefault="0042498C">
      <w:pPr>
        <w:widowControl/>
        <w:ind w:firstLineChars="0" w:firstLine="0"/>
        <w:jc w:val="left"/>
      </w:pPr>
    </w:p>
    <w:p w14:paraId="48C9BA37" w14:textId="77777777" w:rsidR="0042498C" w:rsidRDefault="0042498C">
      <w:pPr>
        <w:widowControl/>
        <w:ind w:firstLineChars="0" w:firstLine="0"/>
        <w:jc w:val="left"/>
      </w:pPr>
    </w:p>
    <w:p w14:paraId="724B2CCA" w14:textId="26CA8778" w:rsidR="0042498C" w:rsidRDefault="0042498C" w:rsidP="0042498C">
      <w:pPr>
        <w:widowControl/>
        <w:ind w:firstLineChars="0" w:firstLine="0"/>
        <w:jc w:val="center"/>
      </w:pPr>
      <w:r>
        <w:rPr>
          <w:rFonts w:hint="eastAsia"/>
        </w:rPr>
        <w:t>北京新近纪科技有限责任公司</w:t>
      </w:r>
    </w:p>
    <w:p w14:paraId="4699A706" w14:textId="0B2F0B20" w:rsidR="00FC5999" w:rsidRDefault="0042498C" w:rsidP="0042498C">
      <w:pPr>
        <w:widowControl/>
        <w:ind w:firstLineChars="0" w:firstLine="0"/>
        <w:jc w:val="center"/>
      </w:pPr>
      <w:r>
        <w:rPr>
          <w:rFonts w:hint="eastAsia"/>
        </w:rPr>
        <w:t>二〇二一年2月</w:t>
      </w:r>
      <w:r w:rsidR="00FC5999">
        <w:br w:type="page"/>
      </w:r>
    </w:p>
    <w:p w14:paraId="0FA97177" w14:textId="77777777" w:rsidR="00FC5999" w:rsidRDefault="00FC5999" w:rsidP="00616F6B">
      <w:pPr>
        <w:sectPr w:rsidR="00FC5999" w:rsidSect="006A4ED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AD2987B" w14:textId="03884E75" w:rsidR="00FC5999" w:rsidRPr="002D63FD" w:rsidRDefault="002D63FD" w:rsidP="002D63FD">
      <w:pPr>
        <w:ind w:firstLineChars="0" w:firstLine="0"/>
        <w:jc w:val="center"/>
        <w:rPr>
          <w:rFonts w:ascii="黑体" w:eastAsia="黑体" w:hAnsi="黑体"/>
        </w:rPr>
      </w:pPr>
      <w:r w:rsidRPr="002D63FD">
        <w:rPr>
          <w:rFonts w:ascii="黑体" w:eastAsia="黑体" w:hAnsi="黑体" w:hint="eastAsia"/>
        </w:rPr>
        <w:lastRenderedPageBreak/>
        <w:t xml:space="preserve">目 </w:t>
      </w:r>
      <w:r w:rsidRPr="002D63FD">
        <w:rPr>
          <w:rFonts w:ascii="黑体" w:eastAsia="黑体" w:hAnsi="黑体"/>
        </w:rPr>
        <w:t xml:space="preserve">   </w:t>
      </w:r>
      <w:r w:rsidRPr="002D63FD">
        <w:rPr>
          <w:rFonts w:ascii="黑体" w:eastAsia="黑体" w:hAnsi="黑体" w:hint="eastAsia"/>
        </w:rPr>
        <w:t>录</w:t>
      </w:r>
    </w:p>
    <w:p w14:paraId="6438DA83" w14:textId="79F48A89" w:rsidR="005B67E3" w:rsidRDefault="002D63FD">
      <w:pPr>
        <w:pStyle w:val="TOC1"/>
        <w:tabs>
          <w:tab w:val="right" w:leader="dot" w:pos="8296"/>
        </w:tabs>
        <w:ind w:left="840" w:hanging="840"/>
        <w:rPr>
          <w:rFonts w:asciiTheme="minorHAnsi" w:eastAsiaTheme="minorEastAsia" w:hAnsiTheme="minorHAnsi"/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4897712" w:history="1">
        <w:r w:rsidR="005B67E3" w:rsidRPr="00B3512B">
          <w:rPr>
            <w:rStyle w:val="a5"/>
            <w:noProof/>
          </w:rPr>
          <w:t>1</w:t>
        </w:r>
        <w:r w:rsidR="005B67E3">
          <w:rPr>
            <w:rFonts w:asciiTheme="minorHAnsi" w:eastAsiaTheme="minorEastAsia" w:hAnsiTheme="minorHAnsi"/>
            <w:noProof/>
            <w:sz w:val="21"/>
          </w:rPr>
          <w:tab/>
        </w:r>
        <w:r w:rsidR="005B67E3" w:rsidRPr="00B3512B">
          <w:rPr>
            <w:rStyle w:val="a5"/>
            <w:noProof/>
          </w:rPr>
          <w:t>范围</w:t>
        </w:r>
        <w:r w:rsidR="005B67E3">
          <w:rPr>
            <w:noProof/>
            <w:webHidden/>
          </w:rPr>
          <w:tab/>
        </w:r>
        <w:r w:rsidR="005B67E3">
          <w:rPr>
            <w:noProof/>
            <w:webHidden/>
          </w:rPr>
          <w:fldChar w:fldCharType="begin"/>
        </w:r>
        <w:r w:rsidR="005B67E3">
          <w:rPr>
            <w:noProof/>
            <w:webHidden/>
          </w:rPr>
          <w:instrText xml:space="preserve"> PAGEREF _Toc64897712 \h </w:instrText>
        </w:r>
        <w:r w:rsidR="005B67E3">
          <w:rPr>
            <w:noProof/>
            <w:webHidden/>
          </w:rPr>
        </w:r>
        <w:r w:rsidR="005B67E3">
          <w:rPr>
            <w:noProof/>
            <w:webHidden/>
          </w:rPr>
          <w:fldChar w:fldCharType="separate"/>
        </w:r>
        <w:r w:rsidR="005B67E3">
          <w:rPr>
            <w:noProof/>
            <w:webHidden/>
          </w:rPr>
          <w:t>1</w:t>
        </w:r>
        <w:r w:rsidR="005B67E3">
          <w:rPr>
            <w:noProof/>
            <w:webHidden/>
          </w:rPr>
          <w:fldChar w:fldCharType="end"/>
        </w:r>
      </w:hyperlink>
    </w:p>
    <w:p w14:paraId="7423C0C2" w14:textId="2F658CA5" w:rsidR="005B67E3" w:rsidRDefault="005B67E3">
      <w:pPr>
        <w:pStyle w:val="TOC2"/>
        <w:tabs>
          <w:tab w:val="left" w:pos="840"/>
          <w:tab w:val="right" w:leader="dot" w:pos="8296"/>
        </w:tabs>
        <w:ind w:left="840" w:hanging="840"/>
        <w:rPr>
          <w:rFonts w:asciiTheme="minorHAnsi" w:eastAsiaTheme="minorEastAsia" w:hAnsiTheme="minorHAnsi"/>
          <w:noProof/>
          <w:sz w:val="21"/>
        </w:rPr>
      </w:pPr>
      <w:hyperlink w:anchor="_Toc64897713" w:history="1">
        <w:r w:rsidRPr="00B3512B">
          <w:rPr>
            <w:rStyle w:val="a5"/>
            <w:noProof/>
          </w:rPr>
          <w:t>1.1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B3512B">
          <w:rPr>
            <w:rStyle w:val="a5"/>
            <w:noProof/>
          </w:rPr>
          <w:t>文档标识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_Toc64897713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AA6C545" w14:textId="298A18F0" w:rsidR="005B67E3" w:rsidRDefault="005B67E3">
      <w:pPr>
        <w:pStyle w:val="TOC2"/>
        <w:tabs>
          <w:tab w:val="left" w:pos="840"/>
          <w:tab w:val="right" w:leader="dot" w:pos="8296"/>
        </w:tabs>
        <w:ind w:left="840" w:hanging="840"/>
        <w:rPr>
          <w:rFonts w:asciiTheme="minorHAnsi" w:eastAsiaTheme="minorEastAsia" w:hAnsiTheme="minorHAnsi"/>
          <w:noProof/>
          <w:sz w:val="21"/>
        </w:rPr>
      </w:pPr>
      <w:hyperlink w:anchor="_Toc64897714" w:history="1">
        <w:r w:rsidRPr="00B3512B">
          <w:rPr>
            <w:rStyle w:val="a5"/>
            <w:noProof/>
          </w:rPr>
          <w:t>1.2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B3512B">
          <w:rPr>
            <w:rStyle w:val="a5"/>
            <w:noProof/>
          </w:rPr>
          <w:t>软件清单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_Toc64897714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AEAA609" w14:textId="4CB8CC92" w:rsidR="005B67E3" w:rsidRDefault="005B67E3">
      <w:pPr>
        <w:pStyle w:val="TOC1"/>
        <w:tabs>
          <w:tab w:val="right" w:leader="dot" w:pos="8296"/>
        </w:tabs>
        <w:ind w:left="840" w:hanging="840"/>
        <w:rPr>
          <w:rFonts w:asciiTheme="minorHAnsi" w:eastAsiaTheme="minorEastAsia" w:hAnsiTheme="minorHAnsi"/>
          <w:noProof/>
          <w:sz w:val="21"/>
        </w:rPr>
      </w:pPr>
      <w:hyperlink w:anchor="_Toc64897715" w:history="1">
        <w:r w:rsidRPr="00B3512B">
          <w:rPr>
            <w:rStyle w:val="a5"/>
            <w:noProof/>
          </w:rPr>
          <w:t>2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B3512B">
          <w:rPr>
            <w:rStyle w:val="a5"/>
            <w:noProof/>
          </w:rPr>
          <w:t>使用方法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_Toc64897715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F0630F" w14:textId="7610F1E1" w:rsidR="005B67E3" w:rsidRDefault="005B67E3">
      <w:pPr>
        <w:pStyle w:val="TOC2"/>
        <w:tabs>
          <w:tab w:val="left" w:pos="840"/>
          <w:tab w:val="right" w:leader="dot" w:pos="8296"/>
        </w:tabs>
        <w:ind w:left="840" w:hanging="840"/>
        <w:rPr>
          <w:rFonts w:asciiTheme="minorHAnsi" w:eastAsiaTheme="minorEastAsia" w:hAnsiTheme="minorHAnsi"/>
          <w:noProof/>
          <w:sz w:val="21"/>
        </w:rPr>
      </w:pPr>
      <w:hyperlink w:anchor="_Toc64897716" w:history="1">
        <w:r w:rsidRPr="00B3512B">
          <w:rPr>
            <w:rStyle w:val="a5"/>
            <w:noProof/>
          </w:rPr>
          <w:t>2.1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B3512B">
          <w:rPr>
            <w:rStyle w:val="a5"/>
            <w:noProof/>
          </w:rPr>
          <w:t>程序界面介绍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_Toc64897716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1534B4" w14:textId="5345C7FC" w:rsidR="005B67E3" w:rsidRDefault="005B67E3">
      <w:pPr>
        <w:pStyle w:val="TOC2"/>
        <w:tabs>
          <w:tab w:val="left" w:pos="840"/>
          <w:tab w:val="right" w:leader="dot" w:pos="8296"/>
        </w:tabs>
        <w:ind w:left="840" w:hanging="840"/>
        <w:rPr>
          <w:rFonts w:asciiTheme="minorHAnsi" w:eastAsiaTheme="minorEastAsia" w:hAnsiTheme="minorHAnsi"/>
          <w:noProof/>
          <w:sz w:val="21"/>
        </w:rPr>
      </w:pPr>
      <w:hyperlink w:anchor="_Toc64897717" w:history="1">
        <w:r w:rsidRPr="00B3512B">
          <w:rPr>
            <w:rStyle w:val="a5"/>
            <w:noProof/>
          </w:rPr>
          <w:t>2.2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B3512B">
          <w:rPr>
            <w:rStyle w:val="a5"/>
            <w:noProof/>
          </w:rPr>
          <w:t>执行关机指令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_Toc64897717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EF63C3" w14:textId="5B93B9B3" w:rsidR="006D2C1C" w:rsidRDefault="002D63FD" w:rsidP="006D2C1C">
      <w:pPr>
        <w:ind w:firstLineChars="0" w:firstLine="0"/>
      </w:pPr>
      <w:r>
        <w:fldChar w:fldCharType="end"/>
      </w:r>
    </w:p>
    <w:p w14:paraId="4C306938" w14:textId="77777777" w:rsidR="00FC5999" w:rsidRDefault="00FC5999">
      <w:pPr>
        <w:widowControl/>
        <w:ind w:firstLineChars="0" w:firstLine="0"/>
        <w:jc w:val="left"/>
      </w:pPr>
      <w:r>
        <w:br w:type="page"/>
      </w:r>
    </w:p>
    <w:p w14:paraId="78416E92" w14:textId="77777777" w:rsidR="00FC5999" w:rsidRDefault="00FC5999" w:rsidP="00616F6B">
      <w:pPr>
        <w:sectPr w:rsidR="00FC5999" w:rsidSect="00FC5999">
          <w:footerReference w:type="default" r:id="rId15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13BC018" w14:textId="4BEACF01" w:rsidR="00FC5999" w:rsidRDefault="00DE1BE1" w:rsidP="001A7475">
      <w:pPr>
        <w:pStyle w:val="1"/>
      </w:pPr>
      <w:bookmarkStart w:id="0" w:name="_Toc64897712"/>
      <w:r>
        <w:rPr>
          <w:rFonts w:hint="eastAsia"/>
        </w:rPr>
        <w:t>范围</w:t>
      </w:r>
      <w:bookmarkEnd w:id="0"/>
    </w:p>
    <w:p w14:paraId="0A142E56" w14:textId="001D2E5C" w:rsidR="00D40430" w:rsidRDefault="00D40430" w:rsidP="00D40430">
      <w:pPr>
        <w:pStyle w:val="2"/>
      </w:pPr>
      <w:bookmarkStart w:id="1" w:name="_Toc64897713"/>
      <w:r>
        <w:rPr>
          <w:rFonts w:hint="eastAsia"/>
        </w:rPr>
        <w:t>文档标识</w:t>
      </w:r>
      <w:bookmarkEnd w:id="1"/>
    </w:p>
    <w:p w14:paraId="7A883CDC" w14:textId="35BB6CA7" w:rsidR="00AE2340" w:rsidRDefault="00AE2340" w:rsidP="00AE234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文档名称：网络关机助手使用说明书</w:t>
      </w:r>
    </w:p>
    <w:p w14:paraId="724410BE" w14:textId="34184F4F" w:rsidR="008D1EC2" w:rsidRDefault="008D1EC2" w:rsidP="00AE234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当前版本：V</w:t>
      </w:r>
      <w:r>
        <w:t>1.0</w:t>
      </w:r>
    </w:p>
    <w:p w14:paraId="23A74711" w14:textId="758ED3EE" w:rsidR="008D1EC2" w:rsidRPr="00AE2340" w:rsidRDefault="008D1EC2" w:rsidP="00AE234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适用程序：网络关机助手开机自启</w:t>
      </w:r>
      <w:r w:rsidR="007E0C6D">
        <w:rPr>
          <w:rFonts w:hint="eastAsia"/>
        </w:rPr>
        <w:t>版</w:t>
      </w:r>
    </w:p>
    <w:p w14:paraId="6C44FF4E" w14:textId="7F03831C" w:rsidR="00FC5999" w:rsidRDefault="00426D80" w:rsidP="00426D80">
      <w:pPr>
        <w:pStyle w:val="2"/>
      </w:pPr>
      <w:bookmarkStart w:id="2" w:name="_Toc64897714"/>
      <w:r>
        <w:rPr>
          <w:rFonts w:hint="eastAsia"/>
        </w:rPr>
        <w:t>软件清单</w:t>
      </w:r>
      <w:bookmarkEnd w:id="2"/>
    </w:p>
    <w:p w14:paraId="44C9D3F0" w14:textId="5584D118" w:rsidR="007F6AAB" w:rsidRDefault="007F6AAB" w:rsidP="007F6AAB">
      <w:pPr>
        <w:pStyle w:val="aa"/>
        <w:numPr>
          <w:ilvl w:val="0"/>
          <w:numId w:val="19"/>
        </w:numPr>
        <w:ind w:firstLineChars="0"/>
      </w:pPr>
      <w:proofErr w:type="spellStart"/>
      <w:r w:rsidRPr="007F6AAB">
        <w:t>PowerControl</w:t>
      </w:r>
      <w:proofErr w:type="spellEnd"/>
      <w:r w:rsidRPr="007F6AAB">
        <w:t>-(开机自启版)-第一次运行以管理员权限.</w:t>
      </w:r>
      <w:proofErr w:type="spellStart"/>
      <w:r w:rsidRPr="007F6AAB">
        <w:t>rar</w:t>
      </w:r>
      <w:proofErr w:type="spellEnd"/>
    </w:p>
    <w:p w14:paraId="102A921A" w14:textId="6F8F46A9" w:rsidR="00420CB4" w:rsidRPr="00420CB4" w:rsidRDefault="00420CB4" w:rsidP="001A7475">
      <w:pPr>
        <w:pStyle w:val="1"/>
      </w:pPr>
      <w:bookmarkStart w:id="3" w:name="_Toc64897715"/>
      <w:r>
        <w:rPr>
          <w:rFonts w:hint="eastAsia"/>
        </w:rPr>
        <w:t>使用方法</w:t>
      </w:r>
      <w:bookmarkEnd w:id="3"/>
    </w:p>
    <w:p w14:paraId="2E034215" w14:textId="2CBA8730" w:rsidR="00FC5999" w:rsidRDefault="005B3581" w:rsidP="005B3581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解压缩软件包，软件包内包含“</w:t>
      </w:r>
      <w:proofErr w:type="spellStart"/>
      <w:r w:rsidRPr="005B3581">
        <w:t>PowerControl</w:t>
      </w:r>
      <w:proofErr w:type="spellEnd"/>
      <w:r>
        <w:rPr>
          <w:rFonts w:hint="eastAsia"/>
        </w:rPr>
        <w:t>”文件夹和“</w:t>
      </w:r>
      <w:r w:rsidRPr="005B3581">
        <w:rPr>
          <w:rFonts w:hint="eastAsia"/>
        </w:rPr>
        <w:t>网络关机助手使用说明书</w:t>
      </w:r>
      <w:r>
        <w:rPr>
          <w:rFonts w:hint="eastAsia"/>
        </w:rPr>
        <w:t>.pdf”说明文档</w:t>
      </w:r>
      <w:r w:rsidR="00370602">
        <w:rPr>
          <w:rFonts w:hint="eastAsia"/>
        </w:rPr>
        <w:t>；</w:t>
      </w:r>
    </w:p>
    <w:p w14:paraId="2CA2CAB1" w14:textId="206572E3" w:rsidR="00665E4E" w:rsidRDefault="00665E4E" w:rsidP="005B3581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将“</w:t>
      </w:r>
      <w:proofErr w:type="spellStart"/>
      <w:r w:rsidRPr="005B3581">
        <w:t>PowerControl</w:t>
      </w:r>
      <w:proofErr w:type="spellEnd"/>
      <w:r>
        <w:rPr>
          <w:rFonts w:hint="eastAsia"/>
        </w:rPr>
        <w:t>”文件夹拷贝至任意位置，推荐C盘根目录下</w:t>
      </w:r>
      <w:r w:rsidR="0006052E">
        <w:rPr>
          <w:rFonts w:hint="eastAsia"/>
        </w:rPr>
        <w:t>；</w:t>
      </w:r>
    </w:p>
    <w:p w14:paraId="6EF5296E" w14:textId="66995711" w:rsidR="00E462D0" w:rsidRDefault="00E462D0" w:rsidP="005B3581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双击“</w:t>
      </w:r>
      <w:proofErr w:type="spellStart"/>
      <w:r w:rsidRPr="005B3581">
        <w:t>PowerControl</w:t>
      </w:r>
      <w:proofErr w:type="spellEnd"/>
      <w:r>
        <w:rPr>
          <w:rFonts w:hint="eastAsia"/>
        </w:rPr>
        <w:t>”文件夹进入“</w:t>
      </w:r>
      <w:proofErr w:type="spellStart"/>
      <w:r w:rsidRPr="005B3581">
        <w:t>PowerControl</w:t>
      </w:r>
      <w:proofErr w:type="spellEnd"/>
      <w:r>
        <w:rPr>
          <w:rFonts w:hint="eastAsia"/>
        </w:rPr>
        <w:t>”内，可看到一个“BAT”文件夹和一个“</w:t>
      </w:r>
      <w:r w:rsidRPr="00E462D0">
        <w:t>PowerControl.exe</w:t>
      </w:r>
      <w:r>
        <w:rPr>
          <w:rFonts w:hint="eastAsia"/>
        </w:rPr>
        <w:t>”程序</w:t>
      </w:r>
      <w:r w:rsidR="00BA1D16">
        <w:rPr>
          <w:rFonts w:hint="eastAsia"/>
        </w:rPr>
        <w:t>；</w:t>
      </w:r>
    </w:p>
    <w:p w14:paraId="742AD189" w14:textId="6D66B8BB" w:rsidR="00EF723B" w:rsidRDefault="00EF723B" w:rsidP="005B3581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程序在第一次运行时需要将自动启动指令写入到注册表中，需要用到管理员权限，所以第一次运行程序是，请使用管理员权限运行</w:t>
      </w:r>
      <w:r w:rsidR="00D76335">
        <w:rPr>
          <w:rFonts w:hint="eastAsia"/>
        </w:rPr>
        <w:t>；</w:t>
      </w:r>
    </w:p>
    <w:p w14:paraId="254634BA" w14:textId="3AA9EAA3" w:rsidR="00A35E50" w:rsidRDefault="00A35E50" w:rsidP="005B3581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程序启动后将默认在任务栏中显示</w:t>
      </w:r>
      <w:r w:rsidR="002A1C93">
        <w:rPr>
          <w:rFonts w:hint="eastAsia"/>
        </w:rPr>
        <w:t>；</w:t>
      </w:r>
    </w:p>
    <w:p w14:paraId="239B423D" w14:textId="0D946813" w:rsidR="00FA390F" w:rsidRDefault="00FA390F" w:rsidP="00FA390F">
      <w:pPr>
        <w:pStyle w:val="2"/>
      </w:pPr>
      <w:bookmarkStart w:id="4" w:name="_Toc64897716"/>
      <w:r>
        <w:rPr>
          <w:rFonts w:hint="eastAsia"/>
        </w:rPr>
        <w:t>程序界面介绍</w:t>
      </w:r>
      <w:bookmarkEnd w:id="4"/>
    </w:p>
    <w:p w14:paraId="11694792" w14:textId="6975791E" w:rsidR="005C4625" w:rsidRPr="005C4625" w:rsidRDefault="005C4625" w:rsidP="005C4625">
      <w:pPr>
        <w:rPr>
          <w:rFonts w:hint="eastAsia"/>
        </w:rPr>
      </w:pPr>
      <w:r>
        <w:rPr>
          <w:rFonts w:hint="eastAsia"/>
        </w:rPr>
        <w:t>程序界面功能唯一，仅具备关机功能，所以界面简洁，只有程序名称，最小化按钮兼时间显示和关机操作按钮，如下图所示。</w:t>
      </w:r>
    </w:p>
    <w:p w14:paraId="190B1EF8" w14:textId="4572C719" w:rsidR="008B73A2" w:rsidRPr="008B73A2" w:rsidRDefault="005C4625" w:rsidP="008B73A2">
      <w:pPr>
        <w:rPr>
          <w:rFonts w:hint="eastAsia"/>
        </w:rPr>
      </w:pPr>
      <w:r>
        <w:rPr>
          <w:noProof/>
        </w:rPr>
        <w:drawing>
          <wp:inline distT="0" distB="0" distL="0" distR="0" wp14:anchorId="5F4CD8E8" wp14:editId="4036B396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F07A" w14:textId="07701038" w:rsidR="00FC5999" w:rsidRDefault="00E842BB" w:rsidP="00E842BB">
      <w:pPr>
        <w:pStyle w:val="2"/>
      </w:pPr>
      <w:bookmarkStart w:id="5" w:name="_Toc64897717"/>
      <w:r>
        <w:rPr>
          <w:rFonts w:hint="eastAsia"/>
        </w:rPr>
        <w:t>执行关机指令</w:t>
      </w:r>
      <w:bookmarkEnd w:id="5"/>
    </w:p>
    <w:p w14:paraId="712ADB9A" w14:textId="52E33C5A" w:rsidR="004E606A" w:rsidRDefault="004E606A" w:rsidP="004E606A">
      <w:r>
        <w:rPr>
          <w:rFonts w:hint="eastAsia"/>
        </w:rPr>
        <w:t>若要使用程序管理计算机，有两种方式可以选择</w:t>
      </w:r>
      <w:r w:rsidR="004010EB">
        <w:rPr>
          <w:rFonts w:hint="eastAsia"/>
        </w:rPr>
        <w:t>。</w:t>
      </w:r>
    </w:p>
    <w:p w14:paraId="728F2E85" w14:textId="065568FE" w:rsidR="0097046C" w:rsidRDefault="0097046C" w:rsidP="0097046C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鼠标左键双击程序图标，程序界面将弹出，点击程序右下角“OFF”按钮即可完成关机操作</w:t>
      </w:r>
      <w:r w:rsidR="00251CE7">
        <w:rPr>
          <w:rFonts w:hint="eastAsia"/>
        </w:rPr>
        <w:t>，</w:t>
      </w:r>
      <w:r w:rsidR="00A16A06">
        <w:rPr>
          <w:rFonts w:hint="eastAsia"/>
        </w:rPr>
        <w:t>如下图所示。</w:t>
      </w:r>
    </w:p>
    <w:p w14:paraId="15A99A5D" w14:textId="53EB59AB" w:rsidR="00DF3438" w:rsidRDefault="00DF3438" w:rsidP="00DF3438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DBCBF8" wp14:editId="42021817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B6BC" w14:textId="1FA87EDA" w:rsidR="0076223E" w:rsidRDefault="0076223E" w:rsidP="0097046C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鼠标右键程序图标，选择“一键关机”即可完成关机操作</w:t>
      </w:r>
      <w:r w:rsidR="00DF3438">
        <w:rPr>
          <w:rFonts w:hint="eastAsia"/>
        </w:rPr>
        <w:t>，如下图所示。</w:t>
      </w:r>
    </w:p>
    <w:p w14:paraId="1E172606" w14:textId="4D54A9E8" w:rsidR="00CE64F7" w:rsidRPr="004E606A" w:rsidRDefault="00CE64F7" w:rsidP="00CE64F7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A7BB0E2" wp14:editId="552A2830">
            <wp:extent cx="2124075" cy="2676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51CA" w14:textId="77777777" w:rsidR="00FC5999" w:rsidRPr="00616F6B" w:rsidRDefault="00FC5999" w:rsidP="00616F6B"/>
    <w:sectPr w:rsidR="00FC5999" w:rsidRPr="00616F6B" w:rsidSect="006A4ED2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40851" w14:textId="77777777" w:rsidR="004262A1" w:rsidRDefault="004262A1" w:rsidP="00616F6B">
      <w:r>
        <w:separator/>
      </w:r>
    </w:p>
  </w:endnote>
  <w:endnote w:type="continuationSeparator" w:id="0">
    <w:p w14:paraId="0A75D950" w14:textId="77777777" w:rsidR="004262A1" w:rsidRDefault="004262A1" w:rsidP="00616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49B9C" w14:textId="77777777" w:rsidR="00FC5999" w:rsidRDefault="00FC599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45109" w14:textId="77777777" w:rsidR="00AC2E94" w:rsidRDefault="00AC2E94" w:rsidP="00616F6B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B8F24" w14:textId="77777777" w:rsidR="00FC5999" w:rsidRDefault="00FC5999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5582755"/>
      <w:docPartObj>
        <w:docPartGallery w:val="Page Numbers (Bottom of Page)"/>
        <w:docPartUnique/>
      </w:docPartObj>
    </w:sdtPr>
    <w:sdtEndPr/>
    <w:sdtContent>
      <w:p w14:paraId="375507A6" w14:textId="77777777" w:rsidR="00FC5999" w:rsidRDefault="00FC599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4133C60" w14:textId="77777777" w:rsidR="00FC5999" w:rsidRDefault="00FC5999" w:rsidP="00616F6B">
    <w:pPr>
      <w:pStyle w:val="a8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0417543"/>
      <w:docPartObj>
        <w:docPartGallery w:val="Page Numbers (Bottom of Page)"/>
        <w:docPartUnique/>
      </w:docPartObj>
    </w:sdtPr>
    <w:sdtEndPr/>
    <w:sdtContent>
      <w:p w14:paraId="7C6EC2B7" w14:textId="77777777" w:rsidR="00FC5999" w:rsidRDefault="00FC599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30D59A" w14:textId="77777777" w:rsidR="00FC5999" w:rsidRDefault="00FC5999" w:rsidP="00616F6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8A0C8" w14:textId="77777777" w:rsidR="004262A1" w:rsidRDefault="004262A1" w:rsidP="00616F6B">
      <w:r>
        <w:separator/>
      </w:r>
    </w:p>
  </w:footnote>
  <w:footnote w:type="continuationSeparator" w:id="0">
    <w:p w14:paraId="17394760" w14:textId="77777777" w:rsidR="004262A1" w:rsidRDefault="004262A1" w:rsidP="00616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CC51" w14:textId="77777777" w:rsidR="00FC5999" w:rsidRDefault="00FC599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357B1" w14:textId="77777777" w:rsidR="00FC5999" w:rsidRPr="00FC5999" w:rsidRDefault="00FC5999" w:rsidP="00FC5999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3BA4C" w14:textId="77777777" w:rsidR="00FC5999" w:rsidRDefault="00FC599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649BC"/>
    <w:multiLevelType w:val="hybridMultilevel"/>
    <w:tmpl w:val="BBE4D40A"/>
    <w:lvl w:ilvl="0" w:tplc="04BA8B78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D145B80"/>
    <w:multiLevelType w:val="hybridMultilevel"/>
    <w:tmpl w:val="22DCD252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278366F"/>
    <w:multiLevelType w:val="hybridMultilevel"/>
    <w:tmpl w:val="F6A01092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B164118"/>
    <w:multiLevelType w:val="hybridMultilevel"/>
    <w:tmpl w:val="E7320EE4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1EB6681D"/>
    <w:multiLevelType w:val="hybridMultilevel"/>
    <w:tmpl w:val="EE8274B8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23D96EF7"/>
    <w:multiLevelType w:val="hybridMultilevel"/>
    <w:tmpl w:val="9A646C6E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28EA4363"/>
    <w:multiLevelType w:val="multilevel"/>
    <w:tmpl w:val="3F3651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A6C1B3E"/>
    <w:multiLevelType w:val="hybridMultilevel"/>
    <w:tmpl w:val="82BE1EE8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2F093832"/>
    <w:multiLevelType w:val="hybridMultilevel"/>
    <w:tmpl w:val="31F86A32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9" w15:restartNumberingAfterBreak="0">
    <w:nsid w:val="32D27037"/>
    <w:multiLevelType w:val="hybridMultilevel"/>
    <w:tmpl w:val="6BF876FE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4C115B6C"/>
    <w:multiLevelType w:val="hybridMultilevel"/>
    <w:tmpl w:val="BBE4D40A"/>
    <w:lvl w:ilvl="0" w:tplc="04BA8B78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50406E06"/>
    <w:multiLevelType w:val="hybridMultilevel"/>
    <w:tmpl w:val="3DAEC9C6"/>
    <w:lvl w:ilvl="0" w:tplc="04BA8B78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52BA701A"/>
    <w:multiLevelType w:val="hybridMultilevel"/>
    <w:tmpl w:val="C6F64B60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5EC907D1"/>
    <w:multiLevelType w:val="hybridMultilevel"/>
    <w:tmpl w:val="1882A4A2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1">
      <w:start w:val="1"/>
      <w:numFmt w:val="decimal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60CE1CFA"/>
    <w:multiLevelType w:val="hybridMultilevel"/>
    <w:tmpl w:val="D5B63CAE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63F4638F"/>
    <w:multiLevelType w:val="hybridMultilevel"/>
    <w:tmpl w:val="75B893B4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69105E6D"/>
    <w:multiLevelType w:val="hybridMultilevel"/>
    <w:tmpl w:val="86C0F1D4"/>
    <w:lvl w:ilvl="0" w:tplc="04BA8B78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6DFF31A2"/>
    <w:multiLevelType w:val="hybridMultilevel"/>
    <w:tmpl w:val="A06E257C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 w15:restartNumberingAfterBreak="0">
    <w:nsid w:val="798540E8"/>
    <w:multiLevelType w:val="hybridMultilevel"/>
    <w:tmpl w:val="1DBADA24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7BB531A7"/>
    <w:multiLevelType w:val="hybridMultilevel"/>
    <w:tmpl w:val="1C2411A6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7D630442"/>
    <w:multiLevelType w:val="hybridMultilevel"/>
    <w:tmpl w:val="12AA48EA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6"/>
  </w:num>
  <w:num w:numId="2">
    <w:abstractNumId w:val="19"/>
  </w:num>
  <w:num w:numId="3">
    <w:abstractNumId w:val="13"/>
  </w:num>
  <w:num w:numId="4">
    <w:abstractNumId w:val="18"/>
  </w:num>
  <w:num w:numId="5">
    <w:abstractNumId w:val="8"/>
  </w:num>
  <w:num w:numId="6">
    <w:abstractNumId w:val="2"/>
  </w:num>
  <w:num w:numId="7">
    <w:abstractNumId w:val="3"/>
  </w:num>
  <w:num w:numId="8">
    <w:abstractNumId w:val="5"/>
  </w:num>
  <w:num w:numId="9">
    <w:abstractNumId w:val="9"/>
  </w:num>
  <w:num w:numId="10">
    <w:abstractNumId w:val="4"/>
  </w:num>
  <w:num w:numId="11">
    <w:abstractNumId w:val="17"/>
  </w:num>
  <w:num w:numId="12">
    <w:abstractNumId w:val="15"/>
  </w:num>
  <w:num w:numId="13">
    <w:abstractNumId w:val="14"/>
  </w:num>
  <w:num w:numId="14">
    <w:abstractNumId w:val="20"/>
  </w:num>
  <w:num w:numId="15">
    <w:abstractNumId w:val="7"/>
  </w:num>
  <w:num w:numId="16">
    <w:abstractNumId w:val="12"/>
  </w:num>
  <w:num w:numId="17">
    <w:abstractNumId w:val="1"/>
  </w:num>
  <w:num w:numId="18">
    <w:abstractNumId w:val="11"/>
  </w:num>
  <w:num w:numId="19">
    <w:abstractNumId w:val="10"/>
  </w:num>
  <w:num w:numId="20">
    <w:abstractNumId w:val="0"/>
  </w:num>
  <w:num w:numId="21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F7"/>
    <w:rsid w:val="00000232"/>
    <w:rsid w:val="00000A63"/>
    <w:rsid w:val="000012D0"/>
    <w:rsid w:val="0000416A"/>
    <w:rsid w:val="00005B14"/>
    <w:rsid w:val="00005C6D"/>
    <w:rsid w:val="00011801"/>
    <w:rsid w:val="00017F17"/>
    <w:rsid w:val="00020B59"/>
    <w:rsid w:val="00026405"/>
    <w:rsid w:val="00034CE3"/>
    <w:rsid w:val="0003625A"/>
    <w:rsid w:val="00037810"/>
    <w:rsid w:val="000379B4"/>
    <w:rsid w:val="00040A11"/>
    <w:rsid w:val="00043209"/>
    <w:rsid w:val="00046530"/>
    <w:rsid w:val="00046572"/>
    <w:rsid w:val="00047B31"/>
    <w:rsid w:val="00053840"/>
    <w:rsid w:val="000541E1"/>
    <w:rsid w:val="0006052E"/>
    <w:rsid w:val="00064E7F"/>
    <w:rsid w:val="00065403"/>
    <w:rsid w:val="00067038"/>
    <w:rsid w:val="00067EB4"/>
    <w:rsid w:val="0007128C"/>
    <w:rsid w:val="00072EAB"/>
    <w:rsid w:val="000758F5"/>
    <w:rsid w:val="00085063"/>
    <w:rsid w:val="0009251E"/>
    <w:rsid w:val="0009336D"/>
    <w:rsid w:val="000935FD"/>
    <w:rsid w:val="000A27D2"/>
    <w:rsid w:val="000A43EC"/>
    <w:rsid w:val="000A4B88"/>
    <w:rsid w:val="000A6C26"/>
    <w:rsid w:val="000B166D"/>
    <w:rsid w:val="000B3414"/>
    <w:rsid w:val="000B7315"/>
    <w:rsid w:val="000C25AD"/>
    <w:rsid w:val="000C3245"/>
    <w:rsid w:val="000C54A6"/>
    <w:rsid w:val="000C578B"/>
    <w:rsid w:val="000C581D"/>
    <w:rsid w:val="000C7AF3"/>
    <w:rsid w:val="000D17C1"/>
    <w:rsid w:val="000D4A65"/>
    <w:rsid w:val="000D57F8"/>
    <w:rsid w:val="000D6B4F"/>
    <w:rsid w:val="000D74BC"/>
    <w:rsid w:val="000D77C9"/>
    <w:rsid w:val="000D7D76"/>
    <w:rsid w:val="000E3958"/>
    <w:rsid w:val="000E5D30"/>
    <w:rsid w:val="00110677"/>
    <w:rsid w:val="00114D5D"/>
    <w:rsid w:val="001163FF"/>
    <w:rsid w:val="00117B32"/>
    <w:rsid w:val="001200CF"/>
    <w:rsid w:val="00120C17"/>
    <w:rsid w:val="00121344"/>
    <w:rsid w:val="00125588"/>
    <w:rsid w:val="00125B69"/>
    <w:rsid w:val="00126781"/>
    <w:rsid w:val="00133F24"/>
    <w:rsid w:val="0013425D"/>
    <w:rsid w:val="00135189"/>
    <w:rsid w:val="00136986"/>
    <w:rsid w:val="00136A6A"/>
    <w:rsid w:val="0013718C"/>
    <w:rsid w:val="00141CFC"/>
    <w:rsid w:val="00144440"/>
    <w:rsid w:val="00146D22"/>
    <w:rsid w:val="00152707"/>
    <w:rsid w:val="00152B72"/>
    <w:rsid w:val="0016194D"/>
    <w:rsid w:val="00163E1B"/>
    <w:rsid w:val="0016584A"/>
    <w:rsid w:val="00166A46"/>
    <w:rsid w:val="001708D1"/>
    <w:rsid w:val="001718CE"/>
    <w:rsid w:val="00173459"/>
    <w:rsid w:val="00185A2E"/>
    <w:rsid w:val="00192621"/>
    <w:rsid w:val="00192881"/>
    <w:rsid w:val="00192EA3"/>
    <w:rsid w:val="00193C0C"/>
    <w:rsid w:val="0019494B"/>
    <w:rsid w:val="0019501B"/>
    <w:rsid w:val="00195513"/>
    <w:rsid w:val="001A0EAD"/>
    <w:rsid w:val="001A7475"/>
    <w:rsid w:val="001A7A5B"/>
    <w:rsid w:val="001B04F5"/>
    <w:rsid w:val="001B21CC"/>
    <w:rsid w:val="001B2797"/>
    <w:rsid w:val="001B37B0"/>
    <w:rsid w:val="001B3C11"/>
    <w:rsid w:val="001C0E01"/>
    <w:rsid w:val="001C27DA"/>
    <w:rsid w:val="001C7755"/>
    <w:rsid w:val="001D1B77"/>
    <w:rsid w:val="001D2898"/>
    <w:rsid w:val="001D2AE4"/>
    <w:rsid w:val="001D2C64"/>
    <w:rsid w:val="001D2ED7"/>
    <w:rsid w:val="001D6410"/>
    <w:rsid w:val="001D6AB4"/>
    <w:rsid w:val="001E0483"/>
    <w:rsid w:val="001E0BA8"/>
    <w:rsid w:val="001E5D8E"/>
    <w:rsid w:val="001E643A"/>
    <w:rsid w:val="001E6D65"/>
    <w:rsid w:val="001E6E15"/>
    <w:rsid w:val="001F025C"/>
    <w:rsid w:val="001F47AA"/>
    <w:rsid w:val="00201A1D"/>
    <w:rsid w:val="00206AA6"/>
    <w:rsid w:val="00216599"/>
    <w:rsid w:val="002214F7"/>
    <w:rsid w:val="00222971"/>
    <w:rsid w:val="00226604"/>
    <w:rsid w:val="00226D46"/>
    <w:rsid w:val="00241C9C"/>
    <w:rsid w:val="0024284B"/>
    <w:rsid w:val="00247497"/>
    <w:rsid w:val="00250CEF"/>
    <w:rsid w:val="00251CE7"/>
    <w:rsid w:val="00256A8E"/>
    <w:rsid w:val="00257EA3"/>
    <w:rsid w:val="002749C7"/>
    <w:rsid w:val="00275E49"/>
    <w:rsid w:val="00276B33"/>
    <w:rsid w:val="00277804"/>
    <w:rsid w:val="00282497"/>
    <w:rsid w:val="0028360C"/>
    <w:rsid w:val="00284A20"/>
    <w:rsid w:val="00284BEF"/>
    <w:rsid w:val="00293255"/>
    <w:rsid w:val="00293D3C"/>
    <w:rsid w:val="00295CF4"/>
    <w:rsid w:val="00295E1D"/>
    <w:rsid w:val="002A018A"/>
    <w:rsid w:val="002A1C93"/>
    <w:rsid w:val="002A4011"/>
    <w:rsid w:val="002A57EF"/>
    <w:rsid w:val="002A5D07"/>
    <w:rsid w:val="002B3DC4"/>
    <w:rsid w:val="002C124B"/>
    <w:rsid w:val="002C27F1"/>
    <w:rsid w:val="002C55F5"/>
    <w:rsid w:val="002C6512"/>
    <w:rsid w:val="002C65CA"/>
    <w:rsid w:val="002D19E6"/>
    <w:rsid w:val="002D1F64"/>
    <w:rsid w:val="002D63FD"/>
    <w:rsid w:val="002D7567"/>
    <w:rsid w:val="002E34F5"/>
    <w:rsid w:val="002E529F"/>
    <w:rsid w:val="002E6BBE"/>
    <w:rsid w:val="002F01D1"/>
    <w:rsid w:val="002F5DDD"/>
    <w:rsid w:val="003011FF"/>
    <w:rsid w:val="00302729"/>
    <w:rsid w:val="00303DD3"/>
    <w:rsid w:val="00310AEF"/>
    <w:rsid w:val="00310E7C"/>
    <w:rsid w:val="00311B99"/>
    <w:rsid w:val="00312B18"/>
    <w:rsid w:val="00313DE7"/>
    <w:rsid w:val="00314BBF"/>
    <w:rsid w:val="00323AF6"/>
    <w:rsid w:val="00324CD9"/>
    <w:rsid w:val="00325A4F"/>
    <w:rsid w:val="00326FD0"/>
    <w:rsid w:val="00327657"/>
    <w:rsid w:val="003369CE"/>
    <w:rsid w:val="003408C1"/>
    <w:rsid w:val="003465EA"/>
    <w:rsid w:val="00352DDF"/>
    <w:rsid w:val="0035660F"/>
    <w:rsid w:val="00362EDD"/>
    <w:rsid w:val="003664AB"/>
    <w:rsid w:val="0036733F"/>
    <w:rsid w:val="00367666"/>
    <w:rsid w:val="00370602"/>
    <w:rsid w:val="00372B33"/>
    <w:rsid w:val="00374B8B"/>
    <w:rsid w:val="00380579"/>
    <w:rsid w:val="00381231"/>
    <w:rsid w:val="003826AD"/>
    <w:rsid w:val="00383B04"/>
    <w:rsid w:val="00390858"/>
    <w:rsid w:val="00391936"/>
    <w:rsid w:val="00394872"/>
    <w:rsid w:val="00397207"/>
    <w:rsid w:val="003A0745"/>
    <w:rsid w:val="003A3764"/>
    <w:rsid w:val="003A5489"/>
    <w:rsid w:val="003B3486"/>
    <w:rsid w:val="003B3642"/>
    <w:rsid w:val="003B5743"/>
    <w:rsid w:val="003B57DE"/>
    <w:rsid w:val="003C063A"/>
    <w:rsid w:val="003C3B58"/>
    <w:rsid w:val="003C6F60"/>
    <w:rsid w:val="003C7A3E"/>
    <w:rsid w:val="003D064E"/>
    <w:rsid w:val="003D1F4C"/>
    <w:rsid w:val="003D5A85"/>
    <w:rsid w:val="003D76BC"/>
    <w:rsid w:val="003D7B24"/>
    <w:rsid w:val="003E1420"/>
    <w:rsid w:val="003E1421"/>
    <w:rsid w:val="003E23A7"/>
    <w:rsid w:val="003E42D0"/>
    <w:rsid w:val="003F12FA"/>
    <w:rsid w:val="003F1996"/>
    <w:rsid w:val="003F59EC"/>
    <w:rsid w:val="003F61E6"/>
    <w:rsid w:val="003F7EA9"/>
    <w:rsid w:val="00400044"/>
    <w:rsid w:val="004010EB"/>
    <w:rsid w:val="00404F88"/>
    <w:rsid w:val="0040522A"/>
    <w:rsid w:val="00411E81"/>
    <w:rsid w:val="00413ACE"/>
    <w:rsid w:val="00415D5F"/>
    <w:rsid w:val="00420CB4"/>
    <w:rsid w:val="00422254"/>
    <w:rsid w:val="0042498C"/>
    <w:rsid w:val="00425D48"/>
    <w:rsid w:val="004262A1"/>
    <w:rsid w:val="00426D80"/>
    <w:rsid w:val="0042707D"/>
    <w:rsid w:val="004276B9"/>
    <w:rsid w:val="00427AE4"/>
    <w:rsid w:val="00430937"/>
    <w:rsid w:val="00431CB8"/>
    <w:rsid w:val="004340CE"/>
    <w:rsid w:val="00435308"/>
    <w:rsid w:val="00443E1E"/>
    <w:rsid w:val="00446204"/>
    <w:rsid w:val="0045525D"/>
    <w:rsid w:val="0045687A"/>
    <w:rsid w:val="0045712F"/>
    <w:rsid w:val="00457569"/>
    <w:rsid w:val="00460260"/>
    <w:rsid w:val="00472A0E"/>
    <w:rsid w:val="004749B3"/>
    <w:rsid w:val="00475C5A"/>
    <w:rsid w:val="004853AA"/>
    <w:rsid w:val="00485CB0"/>
    <w:rsid w:val="0049139B"/>
    <w:rsid w:val="00491759"/>
    <w:rsid w:val="0049188C"/>
    <w:rsid w:val="00494731"/>
    <w:rsid w:val="00495107"/>
    <w:rsid w:val="004953B5"/>
    <w:rsid w:val="004970AA"/>
    <w:rsid w:val="004A1144"/>
    <w:rsid w:val="004A153D"/>
    <w:rsid w:val="004A240E"/>
    <w:rsid w:val="004A2FCC"/>
    <w:rsid w:val="004A5846"/>
    <w:rsid w:val="004B1B2B"/>
    <w:rsid w:val="004B222A"/>
    <w:rsid w:val="004B6631"/>
    <w:rsid w:val="004C1890"/>
    <w:rsid w:val="004C42E4"/>
    <w:rsid w:val="004C45BE"/>
    <w:rsid w:val="004C68AC"/>
    <w:rsid w:val="004D1BC4"/>
    <w:rsid w:val="004D75AC"/>
    <w:rsid w:val="004E0094"/>
    <w:rsid w:val="004E06C2"/>
    <w:rsid w:val="004E376E"/>
    <w:rsid w:val="004E3E9C"/>
    <w:rsid w:val="004E4A2F"/>
    <w:rsid w:val="004E4E81"/>
    <w:rsid w:val="004E606A"/>
    <w:rsid w:val="004E67FB"/>
    <w:rsid w:val="004E72D3"/>
    <w:rsid w:val="004F1E92"/>
    <w:rsid w:val="004F22A3"/>
    <w:rsid w:val="004F234D"/>
    <w:rsid w:val="004F60B7"/>
    <w:rsid w:val="004F648C"/>
    <w:rsid w:val="00501E6F"/>
    <w:rsid w:val="00504CF6"/>
    <w:rsid w:val="00504DCB"/>
    <w:rsid w:val="005051D0"/>
    <w:rsid w:val="005053D2"/>
    <w:rsid w:val="005074CF"/>
    <w:rsid w:val="005176D7"/>
    <w:rsid w:val="00522369"/>
    <w:rsid w:val="00523609"/>
    <w:rsid w:val="00524F86"/>
    <w:rsid w:val="0052661A"/>
    <w:rsid w:val="00536019"/>
    <w:rsid w:val="0053745D"/>
    <w:rsid w:val="005455FC"/>
    <w:rsid w:val="005456C5"/>
    <w:rsid w:val="00550A40"/>
    <w:rsid w:val="005535BA"/>
    <w:rsid w:val="00556916"/>
    <w:rsid w:val="00557A7F"/>
    <w:rsid w:val="005605F4"/>
    <w:rsid w:val="00560A3F"/>
    <w:rsid w:val="00561E56"/>
    <w:rsid w:val="0056203C"/>
    <w:rsid w:val="00565344"/>
    <w:rsid w:val="00565668"/>
    <w:rsid w:val="0056657C"/>
    <w:rsid w:val="00566613"/>
    <w:rsid w:val="005717FA"/>
    <w:rsid w:val="005728F4"/>
    <w:rsid w:val="00577A32"/>
    <w:rsid w:val="0058156A"/>
    <w:rsid w:val="00582C75"/>
    <w:rsid w:val="0058387F"/>
    <w:rsid w:val="00584700"/>
    <w:rsid w:val="0059607E"/>
    <w:rsid w:val="00596861"/>
    <w:rsid w:val="005A3A85"/>
    <w:rsid w:val="005A542A"/>
    <w:rsid w:val="005B205A"/>
    <w:rsid w:val="005B3581"/>
    <w:rsid w:val="005B35AB"/>
    <w:rsid w:val="005B67E3"/>
    <w:rsid w:val="005C32CE"/>
    <w:rsid w:val="005C344B"/>
    <w:rsid w:val="005C4625"/>
    <w:rsid w:val="005C6207"/>
    <w:rsid w:val="005C77AC"/>
    <w:rsid w:val="005D1E04"/>
    <w:rsid w:val="005D1F4B"/>
    <w:rsid w:val="005D474D"/>
    <w:rsid w:val="005D6B2C"/>
    <w:rsid w:val="005D7BC5"/>
    <w:rsid w:val="005E15FE"/>
    <w:rsid w:val="005E22CB"/>
    <w:rsid w:val="005E2823"/>
    <w:rsid w:val="005E2DEB"/>
    <w:rsid w:val="005E375D"/>
    <w:rsid w:val="005E5E2C"/>
    <w:rsid w:val="005F1C11"/>
    <w:rsid w:val="005F22B1"/>
    <w:rsid w:val="005F40C4"/>
    <w:rsid w:val="00607509"/>
    <w:rsid w:val="00611F70"/>
    <w:rsid w:val="00613826"/>
    <w:rsid w:val="00614A5D"/>
    <w:rsid w:val="00615F67"/>
    <w:rsid w:val="00616B3D"/>
    <w:rsid w:val="00616F6B"/>
    <w:rsid w:val="00617A41"/>
    <w:rsid w:val="006255A4"/>
    <w:rsid w:val="00626E51"/>
    <w:rsid w:val="006270FA"/>
    <w:rsid w:val="00630F33"/>
    <w:rsid w:val="00633A7D"/>
    <w:rsid w:val="00640B8A"/>
    <w:rsid w:val="00641E25"/>
    <w:rsid w:val="00642290"/>
    <w:rsid w:val="0064525D"/>
    <w:rsid w:val="00653190"/>
    <w:rsid w:val="00653327"/>
    <w:rsid w:val="00654FF1"/>
    <w:rsid w:val="00656549"/>
    <w:rsid w:val="006620C4"/>
    <w:rsid w:val="00665479"/>
    <w:rsid w:val="00665E4E"/>
    <w:rsid w:val="0066679D"/>
    <w:rsid w:val="00670C25"/>
    <w:rsid w:val="00671572"/>
    <w:rsid w:val="00674EE6"/>
    <w:rsid w:val="0067621A"/>
    <w:rsid w:val="00676F9A"/>
    <w:rsid w:val="0068079B"/>
    <w:rsid w:val="00682990"/>
    <w:rsid w:val="00683738"/>
    <w:rsid w:val="006902B9"/>
    <w:rsid w:val="006915E1"/>
    <w:rsid w:val="00691C85"/>
    <w:rsid w:val="0069292B"/>
    <w:rsid w:val="006933C6"/>
    <w:rsid w:val="00693EC4"/>
    <w:rsid w:val="00694F7B"/>
    <w:rsid w:val="00695FD1"/>
    <w:rsid w:val="006964BE"/>
    <w:rsid w:val="00697BCE"/>
    <w:rsid w:val="006A1D3F"/>
    <w:rsid w:val="006A1DD8"/>
    <w:rsid w:val="006A2308"/>
    <w:rsid w:val="006A39AB"/>
    <w:rsid w:val="006A4AB5"/>
    <w:rsid w:val="006A4C5D"/>
    <w:rsid w:val="006A4ED2"/>
    <w:rsid w:val="006A6786"/>
    <w:rsid w:val="006A6E42"/>
    <w:rsid w:val="006A77EF"/>
    <w:rsid w:val="006B1BB2"/>
    <w:rsid w:val="006B3A79"/>
    <w:rsid w:val="006B3AC6"/>
    <w:rsid w:val="006B7058"/>
    <w:rsid w:val="006C0FF6"/>
    <w:rsid w:val="006C2A48"/>
    <w:rsid w:val="006C599F"/>
    <w:rsid w:val="006C6E88"/>
    <w:rsid w:val="006D2C1C"/>
    <w:rsid w:val="006D30D1"/>
    <w:rsid w:val="006D4BF7"/>
    <w:rsid w:val="006D6502"/>
    <w:rsid w:val="006D786C"/>
    <w:rsid w:val="006E42CB"/>
    <w:rsid w:val="006E482A"/>
    <w:rsid w:val="006E52EF"/>
    <w:rsid w:val="006E7267"/>
    <w:rsid w:val="006E7BF2"/>
    <w:rsid w:val="006F744D"/>
    <w:rsid w:val="006F7ADF"/>
    <w:rsid w:val="00702C5A"/>
    <w:rsid w:val="00703969"/>
    <w:rsid w:val="007076FE"/>
    <w:rsid w:val="00715B7D"/>
    <w:rsid w:val="00716D81"/>
    <w:rsid w:val="00723CF6"/>
    <w:rsid w:val="00727BCF"/>
    <w:rsid w:val="00734F0E"/>
    <w:rsid w:val="00735C37"/>
    <w:rsid w:val="0074006D"/>
    <w:rsid w:val="0074364F"/>
    <w:rsid w:val="00743F0D"/>
    <w:rsid w:val="00746064"/>
    <w:rsid w:val="007466AC"/>
    <w:rsid w:val="00746FD8"/>
    <w:rsid w:val="00747C27"/>
    <w:rsid w:val="007523DE"/>
    <w:rsid w:val="007536E4"/>
    <w:rsid w:val="007566DA"/>
    <w:rsid w:val="0076190F"/>
    <w:rsid w:val="0076223E"/>
    <w:rsid w:val="00762955"/>
    <w:rsid w:val="00765F14"/>
    <w:rsid w:val="007706CE"/>
    <w:rsid w:val="007750B8"/>
    <w:rsid w:val="00775AF8"/>
    <w:rsid w:val="00776BD2"/>
    <w:rsid w:val="00776FF2"/>
    <w:rsid w:val="00780143"/>
    <w:rsid w:val="0078106B"/>
    <w:rsid w:val="007814D1"/>
    <w:rsid w:val="007832ED"/>
    <w:rsid w:val="00785A69"/>
    <w:rsid w:val="00791E2C"/>
    <w:rsid w:val="007975F1"/>
    <w:rsid w:val="007976AE"/>
    <w:rsid w:val="007A0156"/>
    <w:rsid w:val="007A28A7"/>
    <w:rsid w:val="007A351F"/>
    <w:rsid w:val="007A454D"/>
    <w:rsid w:val="007A532F"/>
    <w:rsid w:val="007A568C"/>
    <w:rsid w:val="007A72C8"/>
    <w:rsid w:val="007A7897"/>
    <w:rsid w:val="007B4FAB"/>
    <w:rsid w:val="007B65F9"/>
    <w:rsid w:val="007C4D83"/>
    <w:rsid w:val="007D1CEF"/>
    <w:rsid w:val="007D3DCB"/>
    <w:rsid w:val="007D4694"/>
    <w:rsid w:val="007D6FF1"/>
    <w:rsid w:val="007E0C6D"/>
    <w:rsid w:val="007E52EE"/>
    <w:rsid w:val="007E62AF"/>
    <w:rsid w:val="007F3EB7"/>
    <w:rsid w:val="007F67A0"/>
    <w:rsid w:val="007F6AAB"/>
    <w:rsid w:val="007F6C81"/>
    <w:rsid w:val="007F7071"/>
    <w:rsid w:val="008003EC"/>
    <w:rsid w:val="00802AB4"/>
    <w:rsid w:val="00803E8B"/>
    <w:rsid w:val="00804F37"/>
    <w:rsid w:val="00806AD2"/>
    <w:rsid w:val="008117C2"/>
    <w:rsid w:val="0081533B"/>
    <w:rsid w:val="00816719"/>
    <w:rsid w:val="0082261A"/>
    <w:rsid w:val="008234E1"/>
    <w:rsid w:val="00832174"/>
    <w:rsid w:val="008325AB"/>
    <w:rsid w:val="00840132"/>
    <w:rsid w:val="008423DF"/>
    <w:rsid w:val="00843B00"/>
    <w:rsid w:val="00843E8D"/>
    <w:rsid w:val="00846307"/>
    <w:rsid w:val="00846A94"/>
    <w:rsid w:val="00847895"/>
    <w:rsid w:val="00851206"/>
    <w:rsid w:val="0085295A"/>
    <w:rsid w:val="008533A7"/>
    <w:rsid w:val="00857C31"/>
    <w:rsid w:val="008600E0"/>
    <w:rsid w:val="00873D6C"/>
    <w:rsid w:val="008772DB"/>
    <w:rsid w:val="0088145A"/>
    <w:rsid w:val="00882B04"/>
    <w:rsid w:val="008847FE"/>
    <w:rsid w:val="00892333"/>
    <w:rsid w:val="008A0C1B"/>
    <w:rsid w:val="008A3108"/>
    <w:rsid w:val="008A6C76"/>
    <w:rsid w:val="008B0C64"/>
    <w:rsid w:val="008B21C0"/>
    <w:rsid w:val="008B48C5"/>
    <w:rsid w:val="008B638C"/>
    <w:rsid w:val="008B73A2"/>
    <w:rsid w:val="008C195F"/>
    <w:rsid w:val="008C29B4"/>
    <w:rsid w:val="008C5A36"/>
    <w:rsid w:val="008C5EEC"/>
    <w:rsid w:val="008C626D"/>
    <w:rsid w:val="008D1EC2"/>
    <w:rsid w:val="008D2A70"/>
    <w:rsid w:val="008D3606"/>
    <w:rsid w:val="008D3D63"/>
    <w:rsid w:val="008D58EF"/>
    <w:rsid w:val="008E035A"/>
    <w:rsid w:val="008E3681"/>
    <w:rsid w:val="008F75BF"/>
    <w:rsid w:val="009011FF"/>
    <w:rsid w:val="0090629B"/>
    <w:rsid w:val="00906F8B"/>
    <w:rsid w:val="00914068"/>
    <w:rsid w:val="00916A2A"/>
    <w:rsid w:val="0092107F"/>
    <w:rsid w:val="009230BE"/>
    <w:rsid w:val="00923BB4"/>
    <w:rsid w:val="00933096"/>
    <w:rsid w:val="00940515"/>
    <w:rsid w:val="00942DDC"/>
    <w:rsid w:val="00944A3F"/>
    <w:rsid w:val="00947353"/>
    <w:rsid w:val="00947C2E"/>
    <w:rsid w:val="00957433"/>
    <w:rsid w:val="00965202"/>
    <w:rsid w:val="0097046C"/>
    <w:rsid w:val="0097371B"/>
    <w:rsid w:val="009738EE"/>
    <w:rsid w:val="0097558C"/>
    <w:rsid w:val="00977F0E"/>
    <w:rsid w:val="009820E2"/>
    <w:rsid w:val="0098286B"/>
    <w:rsid w:val="0098577E"/>
    <w:rsid w:val="00985A61"/>
    <w:rsid w:val="0098648E"/>
    <w:rsid w:val="0098722A"/>
    <w:rsid w:val="00987554"/>
    <w:rsid w:val="00990ABC"/>
    <w:rsid w:val="00992A0B"/>
    <w:rsid w:val="00994A60"/>
    <w:rsid w:val="009975E6"/>
    <w:rsid w:val="009978C5"/>
    <w:rsid w:val="009A48A2"/>
    <w:rsid w:val="009B1CCD"/>
    <w:rsid w:val="009B230B"/>
    <w:rsid w:val="009B30E0"/>
    <w:rsid w:val="009B45A9"/>
    <w:rsid w:val="009B7668"/>
    <w:rsid w:val="009B77F9"/>
    <w:rsid w:val="009C6F91"/>
    <w:rsid w:val="009D03A5"/>
    <w:rsid w:val="009E0879"/>
    <w:rsid w:val="009E305A"/>
    <w:rsid w:val="009F07E1"/>
    <w:rsid w:val="009F1138"/>
    <w:rsid w:val="009F3C93"/>
    <w:rsid w:val="009F4225"/>
    <w:rsid w:val="009F478A"/>
    <w:rsid w:val="00A0268C"/>
    <w:rsid w:val="00A02B9D"/>
    <w:rsid w:val="00A0464D"/>
    <w:rsid w:val="00A04F2A"/>
    <w:rsid w:val="00A10ACB"/>
    <w:rsid w:val="00A12B21"/>
    <w:rsid w:val="00A16A06"/>
    <w:rsid w:val="00A17AC1"/>
    <w:rsid w:val="00A17ECA"/>
    <w:rsid w:val="00A208E3"/>
    <w:rsid w:val="00A22C1C"/>
    <w:rsid w:val="00A26428"/>
    <w:rsid w:val="00A27E08"/>
    <w:rsid w:val="00A33449"/>
    <w:rsid w:val="00A35E50"/>
    <w:rsid w:val="00A41CBA"/>
    <w:rsid w:val="00A50420"/>
    <w:rsid w:val="00A535CF"/>
    <w:rsid w:val="00A5390B"/>
    <w:rsid w:val="00A54838"/>
    <w:rsid w:val="00A554D9"/>
    <w:rsid w:val="00A56556"/>
    <w:rsid w:val="00A56A24"/>
    <w:rsid w:val="00A61190"/>
    <w:rsid w:val="00A64E2E"/>
    <w:rsid w:val="00A70707"/>
    <w:rsid w:val="00A77E14"/>
    <w:rsid w:val="00A811D5"/>
    <w:rsid w:val="00A81DE0"/>
    <w:rsid w:val="00A81F56"/>
    <w:rsid w:val="00A844F2"/>
    <w:rsid w:val="00A90802"/>
    <w:rsid w:val="00AA1F0D"/>
    <w:rsid w:val="00AA40EA"/>
    <w:rsid w:val="00AA5893"/>
    <w:rsid w:val="00AA61A3"/>
    <w:rsid w:val="00AB2CFA"/>
    <w:rsid w:val="00AB5533"/>
    <w:rsid w:val="00AB60A7"/>
    <w:rsid w:val="00AB7497"/>
    <w:rsid w:val="00AC2E94"/>
    <w:rsid w:val="00AC5AE3"/>
    <w:rsid w:val="00AD40CE"/>
    <w:rsid w:val="00AD5B18"/>
    <w:rsid w:val="00AE0FBD"/>
    <w:rsid w:val="00AE233E"/>
    <w:rsid w:val="00AE2340"/>
    <w:rsid w:val="00AE2977"/>
    <w:rsid w:val="00AE44CE"/>
    <w:rsid w:val="00AE4937"/>
    <w:rsid w:val="00AE6D39"/>
    <w:rsid w:val="00AF0E46"/>
    <w:rsid w:val="00AF75FF"/>
    <w:rsid w:val="00B05960"/>
    <w:rsid w:val="00B07E74"/>
    <w:rsid w:val="00B11408"/>
    <w:rsid w:val="00B14265"/>
    <w:rsid w:val="00B1494D"/>
    <w:rsid w:val="00B16E2B"/>
    <w:rsid w:val="00B16EC3"/>
    <w:rsid w:val="00B2231A"/>
    <w:rsid w:val="00B24D2E"/>
    <w:rsid w:val="00B275FC"/>
    <w:rsid w:val="00B31649"/>
    <w:rsid w:val="00B32569"/>
    <w:rsid w:val="00B34C04"/>
    <w:rsid w:val="00B35665"/>
    <w:rsid w:val="00B36FD1"/>
    <w:rsid w:val="00B40B52"/>
    <w:rsid w:val="00B43986"/>
    <w:rsid w:val="00B4455E"/>
    <w:rsid w:val="00B45E70"/>
    <w:rsid w:val="00B461F3"/>
    <w:rsid w:val="00B5228A"/>
    <w:rsid w:val="00B5271D"/>
    <w:rsid w:val="00B5358A"/>
    <w:rsid w:val="00B551E9"/>
    <w:rsid w:val="00B569CC"/>
    <w:rsid w:val="00B56E15"/>
    <w:rsid w:val="00B57071"/>
    <w:rsid w:val="00B5748E"/>
    <w:rsid w:val="00B640CD"/>
    <w:rsid w:val="00B64770"/>
    <w:rsid w:val="00B729AD"/>
    <w:rsid w:val="00B743CF"/>
    <w:rsid w:val="00B743F7"/>
    <w:rsid w:val="00B77FAE"/>
    <w:rsid w:val="00B80E05"/>
    <w:rsid w:val="00B80E7C"/>
    <w:rsid w:val="00B85BD3"/>
    <w:rsid w:val="00B86C65"/>
    <w:rsid w:val="00B903B3"/>
    <w:rsid w:val="00B93121"/>
    <w:rsid w:val="00B959A0"/>
    <w:rsid w:val="00B97806"/>
    <w:rsid w:val="00BA0234"/>
    <w:rsid w:val="00BA0305"/>
    <w:rsid w:val="00BA1D11"/>
    <w:rsid w:val="00BA1D16"/>
    <w:rsid w:val="00BA1E11"/>
    <w:rsid w:val="00BA24E1"/>
    <w:rsid w:val="00BA2AC8"/>
    <w:rsid w:val="00BA30AE"/>
    <w:rsid w:val="00BA5C24"/>
    <w:rsid w:val="00BA62C1"/>
    <w:rsid w:val="00BA7620"/>
    <w:rsid w:val="00BB2728"/>
    <w:rsid w:val="00BB4914"/>
    <w:rsid w:val="00BB4AD9"/>
    <w:rsid w:val="00BB54BA"/>
    <w:rsid w:val="00BC2EA2"/>
    <w:rsid w:val="00BC3038"/>
    <w:rsid w:val="00BC38B0"/>
    <w:rsid w:val="00BC3DE3"/>
    <w:rsid w:val="00BD09E6"/>
    <w:rsid w:val="00BD21F2"/>
    <w:rsid w:val="00BD61DB"/>
    <w:rsid w:val="00BE139B"/>
    <w:rsid w:val="00BE1CE7"/>
    <w:rsid w:val="00BE7C71"/>
    <w:rsid w:val="00BF00F8"/>
    <w:rsid w:val="00BF06EC"/>
    <w:rsid w:val="00BF3156"/>
    <w:rsid w:val="00BF3F96"/>
    <w:rsid w:val="00BF44FE"/>
    <w:rsid w:val="00BF59EA"/>
    <w:rsid w:val="00C00850"/>
    <w:rsid w:val="00C017E6"/>
    <w:rsid w:val="00C02863"/>
    <w:rsid w:val="00C02A44"/>
    <w:rsid w:val="00C0695A"/>
    <w:rsid w:val="00C14BDF"/>
    <w:rsid w:val="00C15C41"/>
    <w:rsid w:val="00C22002"/>
    <w:rsid w:val="00C2428C"/>
    <w:rsid w:val="00C24CBC"/>
    <w:rsid w:val="00C3031B"/>
    <w:rsid w:val="00C31577"/>
    <w:rsid w:val="00C333A0"/>
    <w:rsid w:val="00C42265"/>
    <w:rsid w:val="00C44657"/>
    <w:rsid w:val="00C5027A"/>
    <w:rsid w:val="00C51469"/>
    <w:rsid w:val="00C6091A"/>
    <w:rsid w:val="00C624EE"/>
    <w:rsid w:val="00C64A5E"/>
    <w:rsid w:val="00C65D63"/>
    <w:rsid w:val="00C666AA"/>
    <w:rsid w:val="00C66C97"/>
    <w:rsid w:val="00C71042"/>
    <w:rsid w:val="00C72235"/>
    <w:rsid w:val="00C73031"/>
    <w:rsid w:val="00C750B3"/>
    <w:rsid w:val="00C75528"/>
    <w:rsid w:val="00C75E5C"/>
    <w:rsid w:val="00C767B2"/>
    <w:rsid w:val="00C77CDF"/>
    <w:rsid w:val="00C77EF4"/>
    <w:rsid w:val="00C815D4"/>
    <w:rsid w:val="00C8183F"/>
    <w:rsid w:val="00C852F3"/>
    <w:rsid w:val="00C91EDB"/>
    <w:rsid w:val="00C94567"/>
    <w:rsid w:val="00C9663A"/>
    <w:rsid w:val="00C96B11"/>
    <w:rsid w:val="00CA55BA"/>
    <w:rsid w:val="00CA5751"/>
    <w:rsid w:val="00CA6A10"/>
    <w:rsid w:val="00CB0C39"/>
    <w:rsid w:val="00CB0F54"/>
    <w:rsid w:val="00CB2DE8"/>
    <w:rsid w:val="00CB3431"/>
    <w:rsid w:val="00CB3DEE"/>
    <w:rsid w:val="00CB520F"/>
    <w:rsid w:val="00CB53EA"/>
    <w:rsid w:val="00CB64B2"/>
    <w:rsid w:val="00CC4949"/>
    <w:rsid w:val="00CC59C0"/>
    <w:rsid w:val="00CD1D0C"/>
    <w:rsid w:val="00CE0FE7"/>
    <w:rsid w:val="00CE25A8"/>
    <w:rsid w:val="00CE2B15"/>
    <w:rsid w:val="00CE5729"/>
    <w:rsid w:val="00CE64F7"/>
    <w:rsid w:val="00CF029E"/>
    <w:rsid w:val="00CF0844"/>
    <w:rsid w:val="00CF11D5"/>
    <w:rsid w:val="00CF2EFB"/>
    <w:rsid w:val="00CF4495"/>
    <w:rsid w:val="00D0410F"/>
    <w:rsid w:val="00D05FE4"/>
    <w:rsid w:val="00D07B09"/>
    <w:rsid w:val="00D14403"/>
    <w:rsid w:val="00D157BB"/>
    <w:rsid w:val="00D16010"/>
    <w:rsid w:val="00D16CEB"/>
    <w:rsid w:val="00D16D6F"/>
    <w:rsid w:val="00D1736F"/>
    <w:rsid w:val="00D2069F"/>
    <w:rsid w:val="00D23843"/>
    <w:rsid w:val="00D241A9"/>
    <w:rsid w:val="00D24AC0"/>
    <w:rsid w:val="00D25F86"/>
    <w:rsid w:val="00D27032"/>
    <w:rsid w:val="00D310CA"/>
    <w:rsid w:val="00D37F76"/>
    <w:rsid w:val="00D40430"/>
    <w:rsid w:val="00D4347A"/>
    <w:rsid w:val="00D43D3C"/>
    <w:rsid w:val="00D451EA"/>
    <w:rsid w:val="00D4603B"/>
    <w:rsid w:val="00D50E20"/>
    <w:rsid w:val="00D63537"/>
    <w:rsid w:val="00D63966"/>
    <w:rsid w:val="00D70D49"/>
    <w:rsid w:val="00D71558"/>
    <w:rsid w:val="00D71EC1"/>
    <w:rsid w:val="00D72507"/>
    <w:rsid w:val="00D75C56"/>
    <w:rsid w:val="00D76335"/>
    <w:rsid w:val="00D76D5D"/>
    <w:rsid w:val="00D77BF6"/>
    <w:rsid w:val="00D82118"/>
    <w:rsid w:val="00D92D59"/>
    <w:rsid w:val="00D94E9D"/>
    <w:rsid w:val="00D97A38"/>
    <w:rsid w:val="00DA1050"/>
    <w:rsid w:val="00DA14C5"/>
    <w:rsid w:val="00DA18F8"/>
    <w:rsid w:val="00DA4424"/>
    <w:rsid w:val="00DA4DA7"/>
    <w:rsid w:val="00DB1E9D"/>
    <w:rsid w:val="00DB1F2D"/>
    <w:rsid w:val="00DB7530"/>
    <w:rsid w:val="00DC4FF9"/>
    <w:rsid w:val="00DD0719"/>
    <w:rsid w:val="00DD3632"/>
    <w:rsid w:val="00DD6F0B"/>
    <w:rsid w:val="00DE00E7"/>
    <w:rsid w:val="00DE1BE1"/>
    <w:rsid w:val="00DE23B7"/>
    <w:rsid w:val="00DE2E82"/>
    <w:rsid w:val="00DE464C"/>
    <w:rsid w:val="00DE4677"/>
    <w:rsid w:val="00DF3438"/>
    <w:rsid w:val="00DF3E9C"/>
    <w:rsid w:val="00DF6DEE"/>
    <w:rsid w:val="00DF74D0"/>
    <w:rsid w:val="00DF7ED1"/>
    <w:rsid w:val="00E0000A"/>
    <w:rsid w:val="00E015C5"/>
    <w:rsid w:val="00E0519B"/>
    <w:rsid w:val="00E06108"/>
    <w:rsid w:val="00E07EB6"/>
    <w:rsid w:val="00E1266E"/>
    <w:rsid w:val="00E156AC"/>
    <w:rsid w:val="00E160D3"/>
    <w:rsid w:val="00E17217"/>
    <w:rsid w:val="00E23F6F"/>
    <w:rsid w:val="00E24802"/>
    <w:rsid w:val="00E24BC6"/>
    <w:rsid w:val="00E2551C"/>
    <w:rsid w:val="00E27819"/>
    <w:rsid w:val="00E32039"/>
    <w:rsid w:val="00E337DC"/>
    <w:rsid w:val="00E33D34"/>
    <w:rsid w:val="00E348BB"/>
    <w:rsid w:val="00E34A10"/>
    <w:rsid w:val="00E36570"/>
    <w:rsid w:val="00E43306"/>
    <w:rsid w:val="00E444C3"/>
    <w:rsid w:val="00E46009"/>
    <w:rsid w:val="00E462D0"/>
    <w:rsid w:val="00E515C2"/>
    <w:rsid w:val="00E5787E"/>
    <w:rsid w:val="00E6009F"/>
    <w:rsid w:val="00E61AC8"/>
    <w:rsid w:val="00E64B61"/>
    <w:rsid w:val="00E669D0"/>
    <w:rsid w:val="00E70C8E"/>
    <w:rsid w:val="00E71875"/>
    <w:rsid w:val="00E71EDE"/>
    <w:rsid w:val="00E71F6F"/>
    <w:rsid w:val="00E72062"/>
    <w:rsid w:val="00E72A3F"/>
    <w:rsid w:val="00E7666C"/>
    <w:rsid w:val="00E76FF4"/>
    <w:rsid w:val="00E77380"/>
    <w:rsid w:val="00E80279"/>
    <w:rsid w:val="00E81904"/>
    <w:rsid w:val="00E81955"/>
    <w:rsid w:val="00E82D42"/>
    <w:rsid w:val="00E830C4"/>
    <w:rsid w:val="00E842BB"/>
    <w:rsid w:val="00E85B7A"/>
    <w:rsid w:val="00E8641A"/>
    <w:rsid w:val="00E91648"/>
    <w:rsid w:val="00E93220"/>
    <w:rsid w:val="00E97A59"/>
    <w:rsid w:val="00EA14DD"/>
    <w:rsid w:val="00EA1E5C"/>
    <w:rsid w:val="00EA5161"/>
    <w:rsid w:val="00EA5533"/>
    <w:rsid w:val="00EB7802"/>
    <w:rsid w:val="00EC0E49"/>
    <w:rsid w:val="00EC3B2D"/>
    <w:rsid w:val="00EC53B6"/>
    <w:rsid w:val="00ED40C9"/>
    <w:rsid w:val="00EE444C"/>
    <w:rsid w:val="00EF007D"/>
    <w:rsid w:val="00EF2E84"/>
    <w:rsid w:val="00EF514A"/>
    <w:rsid w:val="00EF53E7"/>
    <w:rsid w:val="00EF5948"/>
    <w:rsid w:val="00EF723B"/>
    <w:rsid w:val="00F04141"/>
    <w:rsid w:val="00F04B63"/>
    <w:rsid w:val="00F04FE7"/>
    <w:rsid w:val="00F0576D"/>
    <w:rsid w:val="00F06C41"/>
    <w:rsid w:val="00F128AF"/>
    <w:rsid w:val="00F14553"/>
    <w:rsid w:val="00F15AF4"/>
    <w:rsid w:val="00F17577"/>
    <w:rsid w:val="00F21130"/>
    <w:rsid w:val="00F2135D"/>
    <w:rsid w:val="00F217BF"/>
    <w:rsid w:val="00F23887"/>
    <w:rsid w:val="00F32016"/>
    <w:rsid w:val="00F32AC7"/>
    <w:rsid w:val="00F330DC"/>
    <w:rsid w:val="00F34495"/>
    <w:rsid w:val="00F3603D"/>
    <w:rsid w:val="00F36EC8"/>
    <w:rsid w:val="00F46554"/>
    <w:rsid w:val="00F466BC"/>
    <w:rsid w:val="00F518CA"/>
    <w:rsid w:val="00F51A4C"/>
    <w:rsid w:val="00F54727"/>
    <w:rsid w:val="00F54B07"/>
    <w:rsid w:val="00F54EE1"/>
    <w:rsid w:val="00F571C2"/>
    <w:rsid w:val="00F657E9"/>
    <w:rsid w:val="00F66BE8"/>
    <w:rsid w:val="00F70341"/>
    <w:rsid w:val="00F7172B"/>
    <w:rsid w:val="00F74625"/>
    <w:rsid w:val="00F7569A"/>
    <w:rsid w:val="00F800EC"/>
    <w:rsid w:val="00F83938"/>
    <w:rsid w:val="00F9136D"/>
    <w:rsid w:val="00F94EDA"/>
    <w:rsid w:val="00F95A2C"/>
    <w:rsid w:val="00FA04C5"/>
    <w:rsid w:val="00FA166D"/>
    <w:rsid w:val="00FA390F"/>
    <w:rsid w:val="00FA69FD"/>
    <w:rsid w:val="00FB09F0"/>
    <w:rsid w:val="00FB573D"/>
    <w:rsid w:val="00FB6927"/>
    <w:rsid w:val="00FB7CF7"/>
    <w:rsid w:val="00FC2471"/>
    <w:rsid w:val="00FC5999"/>
    <w:rsid w:val="00FC73A8"/>
    <w:rsid w:val="00FC769E"/>
    <w:rsid w:val="00FE0AED"/>
    <w:rsid w:val="00FE1C50"/>
    <w:rsid w:val="00FE3CCF"/>
    <w:rsid w:val="00FF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5CBDD"/>
  <w15:chartTrackingRefBased/>
  <w15:docId w15:val="{FA2E4F36-2194-4A8E-B025-738F2134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F6B"/>
    <w:pPr>
      <w:widowControl w:val="0"/>
      <w:ind w:firstLineChars="200" w:firstLine="560"/>
      <w:jc w:val="both"/>
    </w:pPr>
    <w:rPr>
      <w:rFonts w:ascii="宋体" w:eastAsia="宋体" w:hAnsi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1A7475"/>
    <w:pPr>
      <w:keepNext/>
      <w:keepLines/>
      <w:numPr>
        <w:numId w:val="1"/>
      </w:numPr>
      <w:spacing w:line="578" w:lineRule="auto"/>
      <w:ind w:left="0" w:firstLineChars="0" w:firstLine="0"/>
      <w:outlineLvl w:val="0"/>
    </w:pPr>
    <w:rPr>
      <w:rFonts w:ascii="黑体" w:eastAsia="黑体" w:hAnsi="黑体"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A7475"/>
    <w:pPr>
      <w:keepNext/>
      <w:keepLines/>
      <w:numPr>
        <w:ilvl w:val="1"/>
        <w:numId w:val="1"/>
      </w:numPr>
      <w:spacing w:line="415" w:lineRule="auto"/>
      <w:ind w:left="0" w:firstLineChars="0" w:firstLine="0"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E42D0"/>
    <w:pPr>
      <w:keepNext/>
      <w:keepLines/>
      <w:numPr>
        <w:ilvl w:val="2"/>
        <w:numId w:val="1"/>
      </w:numPr>
      <w:spacing w:line="415" w:lineRule="auto"/>
      <w:ind w:firstLineChars="0" w:firstLine="0"/>
      <w:outlineLvl w:val="2"/>
    </w:pPr>
    <w:rPr>
      <w:rFonts w:ascii="黑体" w:eastAsia="黑体" w:hAnsi="黑体"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E42D0"/>
    <w:pPr>
      <w:keepNext/>
      <w:keepLines/>
      <w:numPr>
        <w:ilvl w:val="3"/>
        <w:numId w:val="1"/>
      </w:numPr>
      <w:spacing w:line="377" w:lineRule="auto"/>
      <w:ind w:firstLineChars="0" w:firstLine="0"/>
      <w:outlineLvl w:val="3"/>
    </w:pPr>
    <w:rPr>
      <w:rFonts w:ascii="黑体" w:eastAsia="黑体" w:hAnsi="黑体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4657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4657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4657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4657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4657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2254"/>
    <w:pPr>
      <w:widowControl w:val="0"/>
      <w:jc w:val="both"/>
    </w:pPr>
    <w:rPr>
      <w:rFonts w:ascii="黑体" w:eastAsia="黑体" w:hAnsi="黑体"/>
      <w:sz w:val="28"/>
    </w:rPr>
  </w:style>
  <w:style w:type="table" w:styleId="a4">
    <w:name w:val="Table Grid"/>
    <w:basedOn w:val="a1"/>
    <w:uiPriority w:val="39"/>
    <w:qFormat/>
    <w:rsid w:val="00422254"/>
    <w:rPr>
      <w:rFonts w:ascii="黑体" w:eastAsia="黑体" w:hAnsi="黑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22254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DA18F8"/>
    <w:pPr>
      <w:ind w:left="300" w:hangingChars="300" w:hanging="300"/>
    </w:pPr>
  </w:style>
  <w:style w:type="paragraph" w:styleId="TOC2">
    <w:name w:val="toc 2"/>
    <w:basedOn w:val="a"/>
    <w:next w:val="a"/>
    <w:autoRedefine/>
    <w:uiPriority w:val="39"/>
    <w:unhideWhenUsed/>
    <w:rsid w:val="00DA18F8"/>
    <w:pPr>
      <w:ind w:left="300" w:hangingChars="300" w:hanging="300"/>
    </w:pPr>
  </w:style>
  <w:style w:type="paragraph" w:styleId="TOC3">
    <w:name w:val="toc 3"/>
    <w:basedOn w:val="a"/>
    <w:next w:val="a"/>
    <w:autoRedefine/>
    <w:uiPriority w:val="39"/>
    <w:unhideWhenUsed/>
    <w:rsid w:val="00422254"/>
    <w:pPr>
      <w:ind w:left="400" w:hangingChars="400" w:hanging="400"/>
    </w:pPr>
    <w:rPr>
      <w:sz w:val="21"/>
    </w:rPr>
  </w:style>
  <w:style w:type="paragraph" w:styleId="a6">
    <w:name w:val="header"/>
    <w:basedOn w:val="a"/>
    <w:link w:val="a7"/>
    <w:uiPriority w:val="99"/>
    <w:unhideWhenUsed/>
    <w:rsid w:val="00422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22254"/>
    <w:rPr>
      <w:rFonts w:ascii="宋体" w:eastAsia="宋体" w:hAnsi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22254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22254"/>
    <w:rPr>
      <w:rFonts w:ascii="宋体" w:eastAsia="宋体" w:hAnsi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A7475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1A7475"/>
    <w:rPr>
      <w:rFonts w:ascii="黑体" w:eastAsia="黑体" w:hAnsi="黑体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E42D0"/>
    <w:rPr>
      <w:rFonts w:ascii="黑体" w:eastAsia="黑体" w:hAnsi="黑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E42D0"/>
    <w:rPr>
      <w:rFonts w:ascii="黑体" w:eastAsia="黑体" w:hAnsi="黑体" w:cstheme="majorBidi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4657"/>
    <w:rPr>
      <w:rFonts w:ascii="宋体" w:eastAsia="宋体" w:hAnsi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446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44657"/>
    <w:rPr>
      <w:rFonts w:ascii="宋体" w:eastAsia="宋体" w:hAnsi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4465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44657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B93121"/>
    <w:pPr>
      <w:ind w:firstLine="420"/>
    </w:pPr>
  </w:style>
  <w:style w:type="table" w:customStyle="1" w:styleId="11">
    <w:name w:val="网格型1"/>
    <w:basedOn w:val="a1"/>
    <w:next w:val="a4"/>
    <w:uiPriority w:val="39"/>
    <w:qFormat/>
    <w:rsid w:val="00D241A9"/>
    <w:rPr>
      <w:rFonts w:ascii="黑体" w:eastAsia="黑体" w:hAnsi="黑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8B0C6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B0C64"/>
    <w:rPr>
      <w:rFonts w:ascii="宋体" w:eastAsia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anwei.zhang\Documents\&#33258;&#23450;&#20041;%20Office%20&#27169;&#26495;\&#26631;&#20934;&#25991;&#26723;&#27169;&#26495;1.3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2DFC3-34E0-4588-B00C-43742B434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标准文档模板1.3.dotx</Template>
  <TotalTime>21</TotalTime>
  <Pages>5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Jianwei.zhang</dc:creator>
  <cp:keywords/>
  <dc:description/>
  <cp:lastModifiedBy>张 建伟</cp:lastModifiedBy>
  <cp:revision>167</cp:revision>
  <cp:lastPrinted>2019-10-12T03:52:00Z</cp:lastPrinted>
  <dcterms:created xsi:type="dcterms:W3CDTF">2021-02-22T06:26:00Z</dcterms:created>
  <dcterms:modified xsi:type="dcterms:W3CDTF">2021-02-22T06:48:00Z</dcterms:modified>
</cp:coreProperties>
</file>